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D0F3E" w14:textId="77777777" w:rsidR="003124FF" w:rsidRDefault="006F7502" w:rsidP="000D64CE">
      <w:pPr>
        <w:pStyle w:val="Heading1"/>
      </w:pPr>
      <w:r>
        <w:t>Moodle</w:t>
      </w:r>
      <w:r w:rsidR="00C3379D">
        <w:t>2Word</w:t>
      </w:r>
      <w:r w:rsidR="003124FF">
        <w:t xml:space="preserve"> </w:t>
      </w:r>
      <w:r w:rsidR="009A6EA4">
        <w:t>Questions</w:t>
      </w:r>
      <w:r w:rsidR="00AF5657">
        <w:t xml:space="preserve"> – English template</w:t>
      </w:r>
    </w:p>
    <w:p w14:paraId="0EBE8469" w14:textId="10770C1E" w:rsidR="00051675" w:rsidRPr="00051675" w:rsidRDefault="00AB048A" w:rsidP="00051675">
      <w:pPr>
        <w:pStyle w:val="Heading1"/>
      </w:pPr>
      <w:r>
        <w:t>Exam Name</w:t>
      </w:r>
    </w:p>
    <w:p w14:paraId="3DEA5D2D" w14:textId="3E8DECC8" w:rsidR="003C703A" w:rsidRDefault="00D60CC1" w:rsidP="003C703A">
      <w:pPr>
        <w:pStyle w:val="Heading2"/>
      </w:pPr>
      <w:r>
        <w:t>Q1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8"/>
        <w:gridCol w:w="3814"/>
        <w:gridCol w:w="668"/>
      </w:tblGrid>
      <w:tr w:rsidR="003C703A" w14:paraId="1DFF7445" w14:textId="77777777" w:rsidTr="00154D91">
        <w:trPr>
          <w:cantSplit/>
          <w:tblHeader/>
        </w:trPr>
        <w:tc>
          <w:tcPr>
            <w:tcW w:w="76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5678E" w14:textId="77777777" w:rsidR="003C703A" w:rsidRDefault="00856D77" w:rsidP="00696EEB">
            <w:pPr>
              <w:pStyle w:val="Cell"/>
            </w:pPr>
            <w:r>
              <w:t>[Question text]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2951D" w14:textId="77777777" w:rsidR="003C703A" w:rsidRDefault="003C703A" w:rsidP="00696EEB">
            <w:pPr>
              <w:pStyle w:val="QFType"/>
            </w:pPr>
            <w:r>
              <w:t>MC</w:t>
            </w:r>
          </w:p>
        </w:tc>
      </w:tr>
      <w:tr w:rsidR="003C703A" w14:paraId="454A657D" w14:textId="77777777" w:rsidTr="00154D91">
        <w:trPr>
          <w:cantSplit/>
          <w:tblHeader/>
        </w:trPr>
        <w:tc>
          <w:tcPr>
            <w:tcW w:w="76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C42C5" w14:textId="77777777" w:rsidR="003C703A" w:rsidRDefault="003C703A" w:rsidP="00696EE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A7941" w14:textId="77777777" w:rsidR="003C703A" w:rsidRDefault="003C703A" w:rsidP="00696EEB">
            <w:pPr>
              <w:pStyle w:val="Cell"/>
            </w:pPr>
            <w:r>
              <w:t>1</w:t>
            </w:r>
          </w:p>
        </w:tc>
      </w:tr>
      <w:tr w:rsidR="003C703A" w14:paraId="6EF5B06D" w14:textId="77777777" w:rsidTr="00154D91">
        <w:trPr>
          <w:cantSplit/>
          <w:tblHeader/>
        </w:trPr>
        <w:tc>
          <w:tcPr>
            <w:tcW w:w="76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45310" w14:textId="77777777" w:rsidR="003C703A" w:rsidRDefault="003C703A" w:rsidP="00696EE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360CE" w14:textId="77777777" w:rsidR="003C703A" w:rsidRDefault="003C703A" w:rsidP="00696EEB">
            <w:pPr>
              <w:pStyle w:val="Cell"/>
            </w:pPr>
            <w:r>
              <w:t>Yes</w:t>
            </w:r>
          </w:p>
        </w:tc>
      </w:tr>
      <w:tr w:rsidR="003C703A" w14:paraId="68598F20" w14:textId="77777777" w:rsidTr="00154D91">
        <w:trPr>
          <w:cantSplit/>
          <w:tblHeader/>
        </w:trPr>
        <w:tc>
          <w:tcPr>
            <w:tcW w:w="76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E2D85" w14:textId="77777777" w:rsidR="003C703A" w:rsidRDefault="003C703A" w:rsidP="00696EE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54520" w14:textId="77777777" w:rsidR="003C703A" w:rsidRDefault="003C703A" w:rsidP="00696EEB">
            <w:pPr>
              <w:pStyle w:val="Cell"/>
            </w:pPr>
            <w:r>
              <w:t>A</w:t>
            </w:r>
          </w:p>
        </w:tc>
      </w:tr>
      <w:tr w:rsidR="003C703A" w14:paraId="2B0F4979" w14:textId="77777777" w:rsidTr="00154D91">
        <w:trPr>
          <w:cantSplit/>
          <w:tblHeader/>
        </w:trPr>
        <w:tc>
          <w:tcPr>
            <w:tcW w:w="76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4A8CC" w14:textId="77777777" w:rsidR="003C703A" w:rsidRDefault="003C703A" w:rsidP="00696EE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C82B5" w14:textId="77777777" w:rsidR="003C703A" w:rsidRDefault="003C703A" w:rsidP="00696EEB">
            <w:pPr>
              <w:pStyle w:val="Cell"/>
            </w:pPr>
            <w:r>
              <w:t>33.3</w:t>
            </w:r>
          </w:p>
        </w:tc>
      </w:tr>
      <w:tr w:rsidR="003C703A" w14:paraId="771B78C6" w14:textId="77777777" w:rsidTr="00154D91">
        <w:trPr>
          <w:cantSplit/>
          <w:tblHeader/>
        </w:trPr>
        <w:tc>
          <w:tcPr>
            <w:tcW w:w="76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27A22" w14:textId="77777777" w:rsidR="003C703A" w:rsidRDefault="003C703A" w:rsidP="00696EEB">
            <w:pPr>
              <w:pStyle w:val="TableRowHead"/>
              <w:jc w:val="right"/>
            </w:pPr>
            <w:r>
              <w:t>ID number: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940F4B" w14:textId="77777777" w:rsidR="003C703A" w:rsidRDefault="003C703A" w:rsidP="00696EEB">
            <w:pPr>
              <w:pStyle w:val="QFID"/>
            </w:pPr>
          </w:p>
        </w:tc>
      </w:tr>
      <w:tr w:rsidR="003C703A" w14:paraId="69834E13" w14:textId="77777777" w:rsidTr="00154D91">
        <w:trPr>
          <w:cantSplit/>
          <w:tblHeader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53D89" w14:textId="77777777" w:rsidR="003C703A" w:rsidRDefault="003C703A" w:rsidP="00696EEB">
            <w:pPr>
              <w:pStyle w:val="QFOptionReset"/>
            </w:pPr>
            <w:r>
              <w:t>#</w:t>
            </w: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6A97B" w14:textId="77777777" w:rsidR="003C703A" w:rsidRDefault="003C703A" w:rsidP="00696EEB">
            <w:pPr>
              <w:pStyle w:val="TableHead"/>
            </w:pPr>
            <w:r>
              <w:t>Answers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09F24" w14:textId="77777777" w:rsidR="003C703A" w:rsidRDefault="003C703A" w:rsidP="00696EEB">
            <w:pPr>
              <w:pStyle w:val="TableHead"/>
            </w:pPr>
            <w:r>
              <w:t>Feedback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5D82F" w14:textId="77777777" w:rsidR="003C703A" w:rsidRDefault="003C703A" w:rsidP="00696EEB">
            <w:pPr>
              <w:pStyle w:val="TableHead"/>
            </w:pPr>
            <w:r>
              <w:t>Grade</w:t>
            </w:r>
          </w:p>
        </w:tc>
      </w:tr>
      <w:tr w:rsidR="003C703A" w14:paraId="046F7C0F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2849" w14:textId="77777777" w:rsidR="003C703A" w:rsidRDefault="003C703A" w:rsidP="00696EE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B15C40" w14:textId="2969F5BA" w:rsidR="003C703A" w:rsidRDefault="001659E4" w:rsidP="00696EEB">
            <w:pPr>
              <w:pStyle w:val="Cell"/>
            </w:pPr>
            <w:r>
              <w:t>[Answer A]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CD41A" w14:textId="77777777" w:rsidR="003C703A" w:rsidRDefault="003C703A" w:rsidP="00696EEB">
            <w:pPr>
              <w:pStyle w:val="QFFeedback"/>
            </w:pP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19C8D" w14:textId="77777777" w:rsidR="003C703A" w:rsidRDefault="003C703A" w:rsidP="00696EEB">
            <w:pPr>
              <w:pStyle w:val="QFGrade"/>
            </w:pPr>
            <w:r>
              <w:t>100</w:t>
            </w:r>
          </w:p>
        </w:tc>
      </w:tr>
      <w:tr w:rsidR="003C703A" w14:paraId="3382ADB9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6ECB8" w14:textId="77777777" w:rsidR="003C703A" w:rsidRDefault="003C703A" w:rsidP="00696EE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E426B1" w14:textId="3BD21C89" w:rsidR="003C703A" w:rsidRDefault="001659E4" w:rsidP="00696EEB">
            <w:pPr>
              <w:pStyle w:val="Cell"/>
            </w:pPr>
            <w:r>
              <w:t xml:space="preserve">[Answer </w:t>
            </w:r>
            <w:r w:rsidR="00154D91">
              <w:t>B</w:t>
            </w:r>
            <w:r>
              <w:t>]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D38B5" w14:textId="77777777" w:rsidR="003C703A" w:rsidRDefault="003C703A" w:rsidP="00696EEB">
            <w:pPr>
              <w:pStyle w:val="QFFeedback"/>
            </w:pP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53A84" w14:textId="77777777" w:rsidR="003C703A" w:rsidRDefault="003C703A" w:rsidP="00696EEB">
            <w:pPr>
              <w:pStyle w:val="QFGrade"/>
            </w:pPr>
            <w:r>
              <w:t>0</w:t>
            </w:r>
          </w:p>
        </w:tc>
      </w:tr>
      <w:tr w:rsidR="003C703A" w14:paraId="60073063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F6EE5" w14:textId="77777777" w:rsidR="003C703A" w:rsidRDefault="003C703A" w:rsidP="00696EE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5E151D" w14:textId="62493998" w:rsidR="003C703A" w:rsidRDefault="001659E4" w:rsidP="00696EEB">
            <w:pPr>
              <w:pStyle w:val="Cell"/>
            </w:pPr>
            <w:r>
              <w:t xml:space="preserve">[Answer </w:t>
            </w:r>
            <w:r w:rsidR="00154D91">
              <w:t>C</w:t>
            </w:r>
            <w:r>
              <w:t>]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CF625" w14:textId="77777777" w:rsidR="003C703A" w:rsidRDefault="003C703A" w:rsidP="00696EEB">
            <w:pPr>
              <w:pStyle w:val="QFFeedback"/>
            </w:pP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B9F9E" w14:textId="77777777" w:rsidR="003C703A" w:rsidRDefault="003C703A" w:rsidP="00696EEB">
            <w:pPr>
              <w:pStyle w:val="QFGrade"/>
            </w:pPr>
            <w:r>
              <w:t>0</w:t>
            </w:r>
          </w:p>
        </w:tc>
      </w:tr>
      <w:tr w:rsidR="003C703A" w14:paraId="7F4650C1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82474" w14:textId="77777777" w:rsidR="003C703A" w:rsidRDefault="003C703A" w:rsidP="00696EE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FB2B7E" w14:textId="065BE261" w:rsidR="003C703A" w:rsidRDefault="001659E4" w:rsidP="00696EEB">
            <w:pPr>
              <w:pStyle w:val="Cell"/>
            </w:pPr>
            <w:r>
              <w:t xml:space="preserve">[Answer </w:t>
            </w:r>
            <w:r w:rsidR="00154D91">
              <w:t>D</w:t>
            </w:r>
            <w:r>
              <w:t>]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040D7" w14:textId="77777777" w:rsidR="003C703A" w:rsidRDefault="003C703A" w:rsidP="00696EEB">
            <w:pPr>
              <w:pStyle w:val="QFFeedback"/>
            </w:pP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43732" w14:textId="77777777" w:rsidR="003C703A" w:rsidRDefault="003C703A" w:rsidP="00696EEB">
            <w:pPr>
              <w:pStyle w:val="QFGrade"/>
            </w:pPr>
            <w:r>
              <w:t>0</w:t>
            </w:r>
          </w:p>
        </w:tc>
      </w:tr>
      <w:tr w:rsidR="003C703A" w14:paraId="55184717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B825C" w14:textId="77777777" w:rsidR="003C703A" w:rsidRDefault="003C703A" w:rsidP="00696EEB">
            <w:pPr>
              <w:pStyle w:val="Cell"/>
            </w:pP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4BA32" w14:textId="77777777" w:rsidR="003C703A" w:rsidRDefault="003C703A" w:rsidP="00696EEB">
            <w:pPr>
              <w:pStyle w:val="TableRowHead"/>
            </w:pPr>
            <w:r>
              <w:t>General feedback: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7E189" w14:textId="77777777" w:rsidR="003C703A" w:rsidRDefault="003C703A" w:rsidP="00696EEB">
            <w:pPr>
              <w:pStyle w:val="Cell"/>
            </w:pP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428A6" w14:textId="77777777" w:rsidR="003C703A" w:rsidRDefault="003C703A" w:rsidP="00696EEB">
            <w:pPr>
              <w:pStyle w:val="Cell"/>
            </w:pPr>
          </w:p>
        </w:tc>
      </w:tr>
      <w:tr w:rsidR="003C703A" w14:paraId="79E79D15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C0E94" w14:textId="77777777" w:rsidR="003C703A" w:rsidRDefault="003C703A" w:rsidP="00696EEB">
            <w:pPr>
              <w:pStyle w:val="Cell"/>
            </w:pP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819B6" w14:textId="77777777" w:rsidR="003C703A" w:rsidRDefault="003C703A" w:rsidP="00696EEB">
            <w:pPr>
              <w:pStyle w:val="TableRowHead"/>
            </w:pPr>
            <w:r>
              <w:t>For any correct response: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F1BB5" w14:textId="77777777" w:rsidR="003C703A" w:rsidRDefault="003C703A" w:rsidP="00696EEB">
            <w:pPr>
              <w:pStyle w:val="Cell"/>
            </w:pPr>
            <w:r>
              <w:t>Your answer is correct.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6B842" w14:textId="77777777" w:rsidR="003C703A" w:rsidRDefault="003C703A" w:rsidP="00696EEB">
            <w:pPr>
              <w:pStyle w:val="Cell"/>
            </w:pPr>
          </w:p>
        </w:tc>
      </w:tr>
      <w:tr w:rsidR="003C703A" w14:paraId="21E0CD9F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2180E" w14:textId="77777777" w:rsidR="003C703A" w:rsidRDefault="003C703A" w:rsidP="00696EEB">
            <w:pPr>
              <w:pStyle w:val="Cell"/>
            </w:pP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19A71" w14:textId="77777777" w:rsidR="003C703A" w:rsidRDefault="003C703A" w:rsidP="00696EEB">
            <w:pPr>
              <w:pStyle w:val="TableRowHead"/>
            </w:pPr>
            <w:r>
              <w:t>For any incorrect response: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EB439" w14:textId="77777777" w:rsidR="003C703A" w:rsidRDefault="003C703A" w:rsidP="00696EEB">
            <w:pPr>
              <w:pStyle w:val="Cell"/>
            </w:pPr>
            <w:r>
              <w:t>Your answer is incorrect.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4BA02" w14:textId="77777777" w:rsidR="003C703A" w:rsidRDefault="003C703A" w:rsidP="00696EEB">
            <w:pPr>
              <w:pStyle w:val="Cell"/>
            </w:pPr>
          </w:p>
        </w:tc>
      </w:tr>
      <w:tr w:rsidR="003C703A" w14:paraId="7DC19FD2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D2002" w14:textId="77777777" w:rsidR="003C703A" w:rsidRDefault="003C703A" w:rsidP="00696EEB">
            <w:pPr>
              <w:pStyle w:val="Cell"/>
            </w:pP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1BEFF" w14:textId="77777777" w:rsidR="003C703A" w:rsidRDefault="003C703A" w:rsidP="00696EEB">
            <w:pPr>
              <w:pStyle w:val="TableRowHead"/>
            </w:pPr>
            <w:r>
              <w:t>Hint 1: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9276A" w14:textId="77777777" w:rsidR="003C703A" w:rsidRDefault="003C703A" w:rsidP="00696EEB">
            <w:pPr>
              <w:pStyle w:val="Cell"/>
            </w:pP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9BAD6" w14:textId="77777777" w:rsidR="003C703A" w:rsidRDefault="003C703A" w:rsidP="00696EEB">
            <w:pPr>
              <w:pStyle w:val="Cell"/>
            </w:pPr>
          </w:p>
        </w:tc>
      </w:tr>
      <w:tr w:rsidR="003C703A" w14:paraId="53D66464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D33B4" w14:textId="77777777" w:rsidR="003C703A" w:rsidRDefault="003C703A" w:rsidP="00696EEB">
            <w:pPr>
              <w:pStyle w:val="Cell"/>
            </w:pP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52FF8" w14:textId="77777777" w:rsidR="003C703A" w:rsidRDefault="003C703A" w:rsidP="00696EEB">
            <w:pPr>
              <w:pStyle w:val="TableRowHead"/>
            </w:pPr>
            <w:r>
              <w:t>Show the number of correct responses (Hint 1):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E240B" w14:textId="77777777" w:rsidR="003C703A" w:rsidRDefault="003C703A" w:rsidP="00696EEB">
            <w:pPr>
              <w:pStyle w:val="Cell"/>
            </w:pPr>
            <w:r>
              <w:t>No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9A9DD" w14:textId="77777777" w:rsidR="003C703A" w:rsidRDefault="003C703A" w:rsidP="00696EEB">
            <w:pPr>
              <w:pStyle w:val="Cell"/>
            </w:pPr>
          </w:p>
        </w:tc>
      </w:tr>
      <w:tr w:rsidR="003C703A" w14:paraId="41B3058E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639C0" w14:textId="77777777" w:rsidR="003C703A" w:rsidRDefault="003C703A" w:rsidP="00696EEB">
            <w:pPr>
              <w:pStyle w:val="Cell"/>
            </w:pP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26A64" w14:textId="77777777" w:rsidR="003C703A" w:rsidRDefault="003C703A" w:rsidP="00696EEB">
            <w:pPr>
              <w:pStyle w:val="TableRowHead"/>
            </w:pPr>
            <w:r>
              <w:t>Clear incorrect responses (Hint 1):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870E4" w14:textId="77777777" w:rsidR="003C703A" w:rsidRDefault="003C703A" w:rsidP="00696EEB">
            <w:pPr>
              <w:pStyle w:val="Cell"/>
            </w:pPr>
            <w:r>
              <w:t>No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FD09E" w14:textId="77777777" w:rsidR="003C703A" w:rsidRDefault="003C703A" w:rsidP="00696EEB">
            <w:pPr>
              <w:pStyle w:val="Cell"/>
            </w:pPr>
          </w:p>
        </w:tc>
      </w:tr>
      <w:tr w:rsidR="003C703A" w14:paraId="3F69AD8E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8EF5B" w14:textId="77777777" w:rsidR="003C703A" w:rsidRDefault="003C703A" w:rsidP="00696EEB">
            <w:pPr>
              <w:pStyle w:val="Cell"/>
            </w:pP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33693" w14:textId="77777777" w:rsidR="003C703A" w:rsidRDefault="003C703A" w:rsidP="00696EEB">
            <w:pPr>
              <w:pStyle w:val="TableRowHead"/>
            </w:pPr>
            <w:r>
              <w:t>Tags: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167F1" w14:textId="77777777" w:rsidR="003C703A" w:rsidRDefault="003C703A" w:rsidP="00696EEB">
            <w:pPr>
              <w:pStyle w:val="Cell"/>
            </w:pP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D476A" w14:textId="77777777" w:rsidR="003C703A" w:rsidRDefault="003C703A" w:rsidP="00696EEB">
            <w:pPr>
              <w:pStyle w:val="Cell"/>
            </w:pPr>
          </w:p>
        </w:tc>
      </w:tr>
      <w:tr w:rsidR="003C703A" w14:paraId="42C1A0C6" w14:textId="77777777" w:rsidTr="00154D91">
        <w:trPr>
          <w:cantSplit/>
        </w:trPr>
        <w:tc>
          <w:tcPr>
            <w:tcW w:w="76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4031E" w14:textId="5E9425C6" w:rsidR="003C703A" w:rsidRDefault="003C703A" w:rsidP="00696EEB">
            <w:pPr>
              <w:pStyle w:val="Cell"/>
            </w:pPr>
            <w:r>
              <w:rPr>
                <w:i/>
                <w:iCs/>
              </w:rPr>
              <w:t xml:space="preserve">Allows the selection of a </w:t>
            </w:r>
            <w:proofErr w:type="gramStart"/>
            <w:r>
              <w:rPr>
                <w:i/>
                <w:iCs/>
              </w:rPr>
              <w:t>single or multiple responses</w:t>
            </w:r>
            <w:proofErr w:type="gramEnd"/>
            <w:r>
              <w:rPr>
                <w:i/>
                <w:iCs/>
              </w:rPr>
              <w:t xml:space="preserve"> from a pre-defined list. (MC/MA)</w:t>
            </w:r>
            <w:r w:rsidR="00712748">
              <w:rPr>
                <w:i/>
                <w:iCs/>
              </w:rPr>
              <w:t xml:space="preserve"> 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86A44" w14:textId="77777777" w:rsidR="003C703A" w:rsidRDefault="003C703A" w:rsidP="00696EEB">
            <w:pPr>
              <w:pStyle w:val="Cell"/>
            </w:pPr>
          </w:p>
        </w:tc>
      </w:tr>
    </w:tbl>
    <w:p w14:paraId="19419F41" w14:textId="77777777" w:rsidR="003C703A" w:rsidRDefault="003C703A" w:rsidP="003C703A"/>
    <w:p w14:paraId="0587337E" w14:textId="77777777" w:rsidR="003124FF" w:rsidRPr="00304322" w:rsidRDefault="003124FF" w:rsidP="00304322"/>
    <w:p w14:paraId="3F73D606" w14:textId="77777777" w:rsidR="00DA0447" w:rsidRDefault="00712748">
      <w:r>
        <w:br w:type="page"/>
      </w:r>
    </w:p>
    <w:p w14:paraId="59E68210" w14:textId="77777777" w:rsidR="00DA0447" w:rsidRDefault="00712748">
      <w:pPr>
        <w:pStyle w:val="Heading2"/>
      </w:pPr>
      <w:r>
        <w:lastRenderedPageBreak/>
        <w:t>Q2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8"/>
        <w:gridCol w:w="3814"/>
        <w:gridCol w:w="668"/>
      </w:tblGrid>
      <w:tr w:rsidR="003C703A" w14:paraId="765984B8" w14:textId="77777777" w:rsidTr="00154D91">
        <w:trPr>
          <w:cantSplit/>
          <w:tblHeader/>
        </w:trPr>
        <w:tc>
          <w:tcPr>
            <w:tcW w:w="76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89080" w14:textId="77777777" w:rsidR="003C703A" w:rsidRDefault="00856D77" w:rsidP="00696EEB">
            <w:pPr>
              <w:pStyle w:val="Cell"/>
            </w:pPr>
            <w:r>
              <w:t>[Question text]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C85E4" w14:textId="77777777" w:rsidR="003C703A" w:rsidRDefault="003C703A" w:rsidP="00696EEB">
            <w:pPr>
              <w:pStyle w:val="QFType"/>
            </w:pPr>
            <w:r>
              <w:t>MC</w:t>
            </w:r>
          </w:p>
        </w:tc>
      </w:tr>
      <w:tr w:rsidR="003C703A" w14:paraId="1648890B" w14:textId="77777777" w:rsidTr="00154D91">
        <w:trPr>
          <w:cantSplit/>
          <w:tblHeader/>
        </w:trPr>
        <w:tc>
          <w:tcPr>
            <w:tcW w:w="76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581A6" w14:textId="77777777" w:rsidR="003C703A" w:rsidRDefault="003C703A" w:rsidP="00696EE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BB26A" w14:textId="77777777" w:rsidR="003C703A" w:rsidRDefault="003C703A" w:rsidP="00696EEB">
            <w:pPr>
              <w:pStyle w:val="Cell"/>
            </w:pPr>
            <w:r>
              <w:t>1</w:t>
            </w:r>
          </w:p>
        </w:tc>
      </w:tr>
      <w:tr w:rsidR="003C703A" w14:paraId="3079A527" w14:textId="77777777" w:rsidTr="00154D91">
        <w:trPr>
          <w:cantSplit/>
          <w:tblHeader/>
        </w:trPr>
        <w:tc>
          <w:tcPr>
            <w:tcW w:w="76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E1A46" w14:textId="77777777" w:rsidR="003C703A" w:rsidRDefault="003C703A" w:rsidP="00696EE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2E0DF" w14:textId="77777777" w:rsidR="003C703A" w:rsidRDefault="003C703A" w:rsidP="00696EEB">
            <w:pPr>
              <w:pStyle w:val="Cell"/>
            </w:pPr>
            <w:r>
              <w:t>Yes</w:t>
            </w:r>
          </w:p>
        </w:tc>
      </w:tr>
      <w:tr w:rsidR="003C703A" w14:paraId="763704AB" w14:textId="77777777" w:rsidTr="00154D91">
        <w:trPr>
          <w:cantSplit/>
          <w:tblHeader/>
        </w:trPr>
        <w:tc>
          <w:tcPr>
            <w:tcW w:w="76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1905A" w14:textId="77777777" w:rsidR="003C703A" w:rsidRDefault="003C703A" w:rsidP="00696EE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B959A" w14:textId="77777777" w:rsidR="003C703A" w:rsidRDefault="003C703A" w:rsidP="00696EEB">
            <w:pPr>
              <w:pStyle w:val="Cell"/>
            </w:pPr>
            <w:r>
              <w:t>A</w:t>
            </w:r>
          </w:p>
        </w:tc>
      </w:tr>
      <w:tr w:rsidR="003C703A" w14:paraId="073D2207" w14:textId="77777777" w:rsidTr="00154D91">
        <w:trPr>
          <w:cantSplit/>
          <w:tblHeader/>
        </w:trPr>
        <w:tc>
          <w:tcPr>
            <w:tcW w:w="76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AF827" w14:textId="77777777" w:rsidR="003C703A" w:rsidRDefault="003C703A" w:rsidP="00696EE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EB687" w14:textId="77777777" w:rsidR="003C703A" w:rsidRDefault="003C703A" w:rsidP="00696EEB">
            <w:pPr>
              <w:pStyle w:val="Cell"/>
            </w:pPr>
            <w:r>
              <w:t>33.3</w:t>
            </w:r>
          </w:p>
        </w:tc>
      </w:tr>
      <w:tr w:rsidR="003C703A" w14:paraId="6C534C64" w14:textId="77777777" w:rsidTr="00154D91">
        <w:trPr>
          <w:cantSplit/>
          <w:tblHeader/>
        </w:trPr>
        <w:tc>
          <w:tcPr>
            <w:tcW w:w="76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4F16DF" w14:textId="77777777" w:rsidR="003C703A" w:rsidRDefault="003C703A" w:rsidP="00696EEB">
            <w:pPr>
              <w:pStyle w:val="TableRowHead"/>
              <w:jc w:val="right"/>
            </w:pPr>
            <w:r>
              <w:t>ID number: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2D48EC" w14:textId="77777777" w:rsidR="003C703A" w:rsidRDefault="003C703A" w:rsidP="00696EEB">
            <w:pPr>
              <w:pStyle w:val="QFID"/>
            </w:pPr>
          </w:p>
        </w:tc>
      </w:tr>
      <w:tr w:rsidR="003C703A" w14:paraId="49FB1C87" w14:textId="77777777" w:rsidTr="00154D91">
        <w:trPr>
          <w:cantSplit/>
          <w:tblHeader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67D2E" w14:textId="77777777" w:rsidR="003C703A" w:rsidRDefault="003C703A" w:rsidP="00696EEB">
            <w:pPr>
              <w:pStyle w:val="QFOptionReset"/>
            </w:pPr>
            <w:r>
              <w:t>#</w:t>
            </w: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D3A6E" w14:textId="77777777" w:rsidR="003C703A" w:rsidRDefault="003C703A" w:rsidP="00696EEB">
            <w:pPr>
              <w:pStyle w:val="TableHead"/>
            </w:pPr>
            <w:r>
              <w:t>Answers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77D4D" w14:textId="77777777" w:rsidR="003C703A" w:rsidRDefault="003C703A" w:rsidP="00696EEB">
            <w:pPr>
              <w:pStyle w:val="TableHead"/>
            </w:pPr>
            <w:r>
              <w:t>Feedback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F007" w14:textId="77777777" w:rsidR="003C703A" w:rsidRDefault="003C703A" w:rsidP="00696EEB">
            <w:pPr>
              <w:pStyle w:val="TableHead"/>
            </w:pPr>
            <w:r>
              <w:t>Grade</w:t>
            </w:r>
          </w:p>
        </w:tc>
      </w:tr>
      <w:tr w:rsidR="003C703A" w14:paraId="089D1410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234AB" w14:textId="77777777" w:rsidR="003C703A" w:rsidRDefault="003C703A" w:rsidP="00696EE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2B64DB" w14:textId="77777777" w:rsidR="003C703A" w:rsidRDefault="001659E4" w:rsidP="00696EEB">
            <w:pPr>
              <w:pStyle w:val="Cell"/>
            </w:pPr>
            <w:r>
              <w:t>[Answer A]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8EC25" w14:textId="77777777" w:rsidR="003C703A" w:rsidRDefault="003C703A" w:rsidP="00696EEB">
            <w:pPr>
              <w:pStyle w:val="QFFeedback"/>
            </w:pP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7FEF6" w14:textId="77777777" w:rsidR="003C703A" w:rsidRDefault="003C703A" w:rsidP="00696EEB">
            <w:pPr>
              <w:pStyle w:val="QFGrade"/>
            </w:pPr>
            <w:r>
              <w:t>100</w:t>
            </w:r>
          </w:p>
        </w:tc>
      </w:tr>
      <w:tr w:rsidR="003C703A" w14:paraId="71810188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7647C" w14:textId="77777777" w:rsidR="003C703A" w:rsidRDefault="003C703A" w:rsidP="00696EE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76A523" w14:textId="77777777" w:rsidR="003C703A" w:rsidRDefault="001659E4" w:rsidP="00696EEB">
            <w:pPr>
              <w:pStyle w:val="Cell"/>
            </w:pPr>
            <w:r>
              <w:t xml:space="preserve">[Answer </w:t>
            </w:r>
            <w:r w:rsidR="00154D91">
              <w:t>B</w:t>
            </w:r>
            <w:r>
              <w:t>]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A237B" w14:textId="77777777" w:rsidR="003C703A" w:rsidRDefault="003C703A" w:rsidP="00696EEB">
            <w:pPr>
              <w:pStyle w:val="QFFeedback"/>
            </w:pP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FF182" w14:textId="77777777" w:rsidR="003C703A" w:rsidRDefault="003C703A" w:rsidP="00696EEB">
            <w:pPr>
              <w:pStyle w:val="QFGrade"/>
            </w:pPr>
            <w:r>
              <w:t>0</w:t>
            </w:r>
          </w:p>
        </w:tc>
      </w:tr>
      <w:tr w:rsidR="003C703A" w14:paraId="503910E9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4C19A" w14:textId="77777777" w:rsidR="003C703A" w:rsidRDefault="003C703A" w:rsidP="00696EE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243340" w14:textId="77777777" w:rsidR="003C703A" w:rsidRDefault="001659E4" w:rsidP="00696EEB">
            <w:pPr>
              <w:pStyle w:val="Cell"/>
            </w:pPr>
            <w:r>
              <w:t xml:space="preserve">[Answer </w:t>
            </w:r>
            <w:r w:rsidR="00154D91">
              <w:t>C</w:t>
            </w:r>
            <w:r>
              <w:t>]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ECCEE" w14:textId="77777777" w:rsidR="003C703A" w:rsidRDefault="003C703A" w:rsidP="00696EEB">
            <w:pPr>
              <w:pStyle w:val="QFFeedback"/>
            </w:pP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8A685" w14:textId="77777777" w:rsidR="003C703A" w:rsidRDefault="003C703A" w:rsidP="00696EEB">
            <w:pPr>
              <w:pStyle w:val="QFGrade"/>
            </w:pPr>
            <w:r>
              <w:t>0</w:t>
            </w:r>
          </w:p>
        </w:tc>
      </w:tr>
      <w:tr w:rsidR="003C703A" w14:paraId="79B48C95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A9742" w14:textId="77777777" w:rsidR="003C703A" w:rsidRDefault="003C703A" w:rsidP="00696EE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9985F0" w14:textId="77777777" w:rsidR="003C703A" w:rsidRDefault="001659E4" w:rsidP="00696EEB">
            <w:pPr>
              <w:pStyle w:val="Cell"/>
            </w:pPr>
            <w:r>
              <w:t xml:space="preserve">[Answer </w:t>
            </w:r>
            <w:r w:rsidR="00154D91">
              <w:t>D</w:t>
            </w:r>
            <w:r>
              <w:t>]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3FC30" w14:textId="77777777" w:rsidR="003C703A" w:rsidRDefault="003C703A" w:rsidP="00696EEB">
            <w:pPr>
              <w:pStyle w:val="QFFeedback"/>
            </w:pP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E9986" w14:textId="77777777" w:rsidR="003C703A" w:rsidRDefault="003C703A" w:rsidP="00696EEB">
            <w:pPr>
              <w:pStyle w:val="QFGrade"/>
            </w:pPr>
            <w:r>
              <w:t>0</w:t>
            </w:r>
          </w:p>
        </w:tc>
      </w:tr>
      <w:tr w:rsidR="003C703A" w14:paraId="7F176A04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22758" w14:textId="77777777" w:rsidR="003C703A" w:rsidRDefault="003C703A" w:rsidP="00696EEB">
            <w:pPr>
              <w:pStyle w:val="Cell"/>
            </w:pP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C0E26" w14:textId="77777777" w:rsidR="003C703A" w:rsidRDefault="003C703A" w:rsidP="00696EEB">
            <w:pPr>
              <w:pStyle w:val="TableRowHead"/>
            </w:pPr>
            <w:r>
              <w:t>General feedback: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77D9A" w14:textId="77777777" w:rsidR="003C703A" w:rsidRDefault="003C703A" w:rsidP="00696EEB">
            <w:pPr>
              <w:pStyle w:val="Cell"/>
            </w:pP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A66D2" w14:textId="77777777" w:rsidR="003C703A" w:rsidRDefault="003C703A" w:rsidP="00696EEB">
            <w:pPr>
              <w:pStyle w:val="Cell"/>
            </w:pPr>
          </w:p>
        </w:tc>
      </w:tr>
      <w:tr w:rsidR="003C703A" w14:paraId="43594F9C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B1297" w14:textId="77777777" w:rsidR="003C703A" w:rsidRDefault="003C703A" w:rsidP="00696EEB">
            <w:pPr>
              <w:pStyle w:val="Cell"/>
            </w:pP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4FD81" w14:textId="77777777" w:rsidR="003C703A" w:rsidRDefault="003C703A" w:rsidP="00696EEB">
            <w:pPr>
              <w:pStyle w:val="TableRowHead"/>
            </w:pPr>
            <w:r>
              <w:t>For any correct response: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DFEC1" w14:textId="77777777" w:rsidR="003C703A" w:rsidRDefault="003C703A" w:rsidP="00696EEB">
            <w:pPr>
              <w:pStyle w:val="Cell"/>
            </w:pPr>
            <w:r>
              <w:t>Your answer is correct.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2F121" w14:textId="77777777" w:rsidR="003C703A" w:rsidRDefault="003C703A" w:rsidP="00696EEB">
            <w:pPr>
              <w:pStyle w:val="Cell"/>
            </w:pPr>
          </w:p>
        </w:tc>
      </w:tr>
      <w:tr w:rsidR="003C703A" w14:paraId="3F44BBC7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FFE98" w14:textId="77777777" w:rsidR="003C703A" w:rsidRDefault="003C703A" w:rsidP="00696EEB">
            <w:pPr>
              <w:pStyle w:val="Cell"/>
            </w:pP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6EEC7" w14:textId="77777777" w:rsidR="003C703A" w:rsidRDefault="003C703A" w:rsidP="00696EEB">
            <w:pPr>
              <w:pStyle w:val="TableRowHead"/>
            </w:pPr>
            <w:r>
              <w:t>For any incorrect response: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30ECE" w14:textId="77777777" w:rsidR="003C703A" w:rsidRDefault="003C703A" w:rsidP="00696EEB">
            <w:pPr>
              <w:pStyle w:val="Cell"/>
            </w:pPr>
            <w:r>
              <w:t>Your answer is incorrect.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BA564" w14:textId="77777777" w:rsidR="003C703A" w:rsidRDefault="003C703A" w:rsidP="00696EEB">
            <w:pPr>
              <w:pStyle w:val="Cell"/>
            </w:pPr>
          </w:p>
        </w:tc>
      </w:tr>
      <w:tr w:rsidR="003C703A" w14:paraId="3FCE3209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4A1F3" w14:textId="77777777" w:rsidR="003C703A" w:rsidRDefault="003C703A" w:rsidP="00696EEB">
            <w:pPr>
              <w:pStyle w:val="Cell"/>
            </w:pP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CD41" w14:textId="77777777" w:rsidR="003C703A" w:rsidRDefault="003C703A" w:rsidP="00696EEB">
            <w:pPr>
              <w:pStyle w:val="TableRowHead"/>
            </w:pPr>
            <w:r>
              <w:t>Hint 1: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018A0" w14:textId="77777777" w:rsidR="003C703A" w:rsidRDefault="003C703A" w:rsidP="00696EEB">
            <w:pPr>
              <w:pStyle w:val="Cell"/>
            </w:pP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55B8" w14:textId="77777777" w:rsidR="003C703A" w:rsidRDefault="003C703A" w:rsidP="00696EEB">
            <w:pPr>
              <w:pStyle w:val="Cell"/>
            </w:pPr>
          </w:p>
        </w:tc>
      </w:tr>
      <w:tr w:rsidR="003C703A" w14:paraId="50F1F38A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253F7" w14:textId="77777777" w:rsidR="003C703A" w:rsidRDefault="003C703A" w:rsidP="00696EEB">
            <w:pPr>
              <w:pStyle w:val="Cell"/>
            </w:pP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C1CA0" w14:textId="77777777" w:rsidR="003C703A" w:rsidRDefault="003C703A" w:rsidP="00696EEB">
            <w:pPr>
              <w:pStyle w:val="TableRowHead"/>
            </w:pPr>
            <w:r>
              <w:t>Show the number of correct responses (Hint 1):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2DD33" w14:textId="77777777" w:rsidR="003C703A" w:rsidRDefault="003C703A" w:rsidP="00696EEB">
            <w:pPr>
              <w:pStyle w:val="Cell"/>
            </w:pPr>
            <w:r>
              <w:t>No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CB469" w14:textId="77777777" w:rsidR="003C703A" w:rsidRDefault="003C703A" w:rsidP="00696EEB">
            <w:pPr>
              <w:pStyle w:val="Cell"/>
            </w:pPr>
          </w:p>
        </w:tc>
      </w:tr>
      <w:tr w:rsidR="003C703A" w14:paraId="022C431D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8D557" w14:textId="77777777" w:rsidR="003C703A" w:rsidRDefault="003C703A" w:rsidP="00696EEB">
            <w:pPr>
              <w:pStyle w:val="Cell"/>
            </w:pP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D4D22" w14:textId="77777777" w:rsidR="003C703A" w:rsidRDefault="003C703A" w:rsidP="00696EEB">
            <w:pPr>
              <w:pStyle w:val="TableRowHead"/>
            </w:pPr>
            <w:r>
              <w:t>Clear incorrect responses (Hint 1):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50C29" w14:textId="77777777" w:rsidR="003C703A" w:rsidRDefault="003C703A" w:rsidP="00696EEB">
            <w:pPr>
              <w:pStyle w:val="Cell"/>
            </w:pPr>
            <w:r>
              <w:t>No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04FA5" w14:textId="77777777" w:rsidR="003C703A" w:rsidRDefault="003C703A" w:rsidP="00696EEB">
            <w:pPr>
              <w:pStyle w:val="Cell"/>
            </w:pPr>
          </w:p>
        </w:tc>
      </w:tr>
      <w:tr w:rsidR="003C703A" w14:paraId="1968F412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75EA9" w14:textId="77777777" w:rsidR="003C703A" w:rsidRDefault="003C703A" w:rsidP="00696EEB">
            <w:pPr>
              <w:pStyle w:val="Cell"/>
            </w:pP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78344" w14:textId="77777777" w:rsidR="003C703A" w:rsidRDefault="003C703A" w:rsidP="00696EEB">
            <w:pPr>
              <w:pStyle w:val="TableRowHead"/>
            </w:pPr>
            <w:r>
              <w:t>Tags: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39AA7" w14:textId="77777777" w:rsidR="003C703A" w:rsidRDefault="003C703A" w:rsidP="00696EEB">
            <w:pPr>
              <w:pStyle w:val="Cell"/>
            </w:pP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0AF10" w14:textId="77777777" w:rsidR="003C703A" w:rsidRDefault="003C703A" w:rsidP="00696EEB">
            <w:pPr>
              <w:pStyle w:val="Cell"/>
            </w:pPr>
          </w:p>
        </w:tc>
      </w:tr>
      <w:tr w:rsidR="003C703A" w14:paraId="5AAAF52F" w14:textId="77777777" w:rsidTr="00154D91">
        <w:trPr>
          <w:cantSplit/>
        </w:trPr>
        <w:tc>
          <w:tcPr>
            <w:tcW w:w="76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828BC" w14:textId="77777777" w:rsidR="003C703A" w:rsidRDefault="003C703A" w:rsidP="00696EEB">
            <w:pPr>
              <w:pStyle w:val="Cell"/>
            </w:pPr>
            <w:r>
              <w:rPr>
                <w:i/>
                <w:iCs/>
              </w:rPr>
              <w:t xml:space="preserve">Allows the selection of a </w:t>
            </w:r>
            <w:proofErr w:type="gramStart"/>
            <w:r>
              <w:rPr>
                <w:i/>
                <w:iCs/>
              </w:rPr>
              <w:t>single or multiple responses</w:t>
            </w:r>
            <w:proofErr w:type="gramEnd"/>
            <w:r>
              <w:rPr>
                <w:i/>
                <w:iCs/>
              </w:rPr>
              <w:t xml:space="preserve"> from a pre-defined list. (MC/MA)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F981A" w14:textId="77777777" w:rsidR="003C703A" w:rsidRDefault="003C703A" w:rsidP="00696EEB">
            <w:pPr>
              <w:pStyle w:val="Cell"/>
            </w:pPr>
          </w:p>
        </w:tc>
      </w:tr>
    </w:tbl>
    <w:p w14:paraId="5DB7A6A9" w14:textId="77777777" w:rsidR="00000000" w:rsidRDefault="00712748"/>
    <w:sectPr w:rsidR="00000000" w:rsidSect="006B2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B1D35" w14:textId="77777777" w:rsidR="00A76EA2" w:rsidRDefault="00A76EA2" w:rsidP="00C3379D">
      <w:pPr>
        <w:spacing w:before="0" w:after="0" w:line="240" w:lineRule="auto"/>
      </w:pPr>
      <w:r>
        <w:separator/>
      </w:r>
    </w:p>
  </w:endnote>
  <w:endnote w:type="continuationSeparator" w:id="0">
    <w:p w14:paraId="582D3F34" w14:textId="77777777" w:rsidR="00A76EA2" w:rsidRDefault="00A76EA2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68752" w14:textId="77777777" w:rsidR="00CC7E76" w:rsidRDefault="00CC7E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E13EF" w14:textId="77777777" w:rsidR="00CC7E76" w:rsidRDefault="00CC7E76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856D77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25C11" w14:textId="77777777" w:rsidR="00CC7E76" w:rsidRDefault="00CC7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6841B" w14:textId="77777777" w:rsidR="00A76EA2" w:rsidRDefault="00A76EA2" w:rsidP="00C3379D">
      <w:pPr>
        <w:spacing w:before="0" w:after="0" w:line="240" w:lineRule="auto"/>
      </w:pPr>
      <w:r>
        <w:separator/>
      </w:r>
    </w:p>
  </w:footnote>
  <w:footnote w:type="continuationSeparator" w:id="0">
    <w:p w14:paraId="63F364B8" w14:textId="77777777" w:rsidR="00A76EA2" w:rsidRDefault="00A76EA2" w:rsidP="00C337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FDF78" w14:textId="77777777" w:rsidR="00CC7E76" w:rsidRDefault="00CC7E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7D571" w14:textId="77777777" w:rsidR="00CC7E76" w:rsidRDefault="00CC7E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B4A2B" w14:textId="77777777" w:rsidR="00CC7E76" w:rsidRDefault="00CC7E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yawcMaxFileSize" w:val="300"/>
  </w:docVars>
  <w:rsids>
    <w:rsidRoot w:val="006C14C6"/>
    <w:rsid w:val="000376B1"/>
    <w:rsid w:val="00051675"/>
    <w:rsid w:val="000D64CE"/>
    <w:rsid w:val="0010474C"/>
    <w:rsid w:val="00154D91"/>
    <w:rsid w:val="001659E4"/>
    <w:rsid w:val="001B11E0"/>
    <w:rsid w:val="00264009"/>
    <w:rsid w:val="002832DA"/>
    <w:rsid w:val="00304322"/>
    <w:rsid w:val="003124FF"/>
    <w:rsid w:val="00360ECB"/>
    <w:rsid w:val="003C703A"/>
    <w:rsid w:val="004026F1"/>
    <w:rsid w:val="00416E3E"/>
    <w:rsid w:val="00426EC0"/>
    <w:rsid w:val="004A6473"/>
    <w:rsid w:val="004C4C28"/>
    <w:rsid w:val="00504F7A"/>
    <w:rsid w:val="005229CC"/>
    <w:rsid w:val="00570863"/>
    <w:rsid w:val="005E3B7C"/>
    <w:rsid w:val="00604172"/>
    <w:rsid w:val="006207C8"/>
    <w:rsid w:val="0063707E"/>
    <w:rsid w:val="006B2273"/>
    <w:rsid w:val="006C14C6"/>
    <w:rsid w:val="006C1EF6"/>
    <w:rsid w:val="006F4155"/>
    <w:rsid w:val="006F7502"/>
    <w:rsid w:val="00712748"/>
    <w:rsid w:val="00735913"/>
    <w:rsid w:val="007616BD"/>
    <w:rsid w:val="0076177A"/>
    <w:rsid w:val="0078753E"/>
    <w:rsid w:val="00796AB9"/>
    <w:rsid w:val="00817AB2"/>
    <w:rsid w:val="00856D77"/>
    <w:rsid w:val="00866CFA"/>
    <w:rsid w:val="00871363"/>
    <w:rsid w:val="00884CA2"/>
    <w:rsid w:val="0089445D"/>
    <w:rsid w:val="008A12EA"/>
    <w:rsid w:val="008F5063"/>
    <w:rsid w:val="00963BFD"/>
    <w:rsid w:val="00970517"/>
    <w:rsid w:val="00970558"/>
    <w:rsid w:val="009A4A6B"/>
    <w:rsid w:val="009A6EA4"/>
    <w:rsid w:val="009E5D9F"/>
    <w:rsid w:val="009F64F9"/>
    <w:rsid w:val="00A44C33"/>
    <w:rsid w:val="00A52DC9"/>
    <w:rsid w:val="00A76EA2"/>
    <w:rsid w:val="00AB048A"/>
    <w:rsid w:val="00AD3C02"/>
    <w:rsid w:val="00AE36CF"/>
    <w:rsid w:val="00AF5657"/>
    <w:rsid w:val="00B43F7B"/>
    <w:rsid w:val="00B53F81"/>
    <w:rsid w:val="00BE5EE5"/>
    <w:rsid w:val="00C3379D"/>
    <w:rsid w:val="00C37E2F"/>
    <w:rsid w:val="00C42DE6"/>
    <w:rsid w:val="00C932D2"/>
    <w:rsid w:val="00CC73A9"/>
    <w:rsid w:val="00CC7E76"/>
    <w:rsid w:val="00CD7882"/>
    <w:rsid w:val="00CE0B87"/>
    <w:rsid w:val="00D1520D"/>
    <w:rsid w:val="00D60CC1"/>
    <w:rsid w:val="00D973CE"/>
    <w:rsid w:val="00DA0447"/>
    <w:rsid w:val="00DE6261"/>
    <w:rsid w:val="00E200B9"/>
    <w:rsid w:val="00E52460"/>
    <w:rsid w:val="00F169D3"/>
    <w:rsid w:val="00F553FF"/>
    <w:rsid w:val="00F8033C"/>
    <w:rsid w:val="00F94618"/>
    <w:rsid w:val="00FC4D59"/>
    <w:rsid w:val="00FC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99EE0"/>
  <w15:docId w15:val="{00C6228A-0A40-4B1A-9E99-9A8C2DB6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qFormat/>
    <w:rsid w:val="009A4A6B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b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FID">
    <w:name w:val="QF ID"/>
    <w:basedOn w:val="Normal"/>
    <w:rsid w:val="003C703A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eastAsia="zh-CN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iso-8859-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.JIVEDIVE.000\OneDrive%20-%20University%20of%20Buckingham\Assignments\Final%20Project\Archive\moodleQuestion.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moodleQuestion.docx.dotx</Template>
  <TotalTime>4</TotalTime>
  <Pages>2</Pages>
  <Words>192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MoodleQuiz Style Template</vt:lpstr>
    </vt:vector>
  </TitlesOfParts>
  <Company>TU Dublin Tallaght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MoodleQuiz Style Template</dc:title>
  <dc:creator>Andy</dc:creator>
  <cp:lastModifiedBy>Andy</cp:lastModifiedBy>
  <cp:revision>8</cp:revision>
  <cp:lastPrinted>2009-03-13T17:29:00Z</cp:lastPrinted>
  <dcterms:created xsi:type="dcterms:W3CDTF">2020-11-07T14:45:00Z</dcterms:created>
  <dcterms:modified xsi:type="dcterms:W3CDTF">2020-11-09T18:11:00Z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2</vt:i4>
  </property>
  <property fmtid="{D5CDD505-2E9C-101B-9397-08002B2CF9AE}" pid="5" name="moodleCourseID">
    <vt:lpwstr>2</vt:lpwstr>
  </property>
  <property fmtid="{D5CDD505-2E9C-101B-9397-08002B2CF9AE}" pid="6" name="moodleLanguage">
    <vt:lpwstr>en</vt:lpwstr>
  </property>
  <property fmtid="{D5CDD505-2E9C-101B-9397-08002B2CF9AE}" pid="7" name="moodleRelease">
    <vt:lpwstr>3.6</vt:lpwstr>
  </property>
  <property fmtid="{D5CDD505-2E9C-101B-9397-08002B2CF9AE}" pid="8" name="moodleQuestion">
    <vt:lpwstr>Question</vt:lpwstr>
  </property>
  <property fmtid="{D5CDD505-2E9C-101B-9397-08002B2CF9AE}" pid="9" name="moodleCategory">
    <vt:lpwstr>Category name</vt:lpwstr>
  </property>
</Properties>
</file>