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0F3E" w14:textId="77777777" w:rsidR="003124FF" w:rsidRDefault="006F7502" w:rsidP="000D64CE">
      <w:pPr>
        <w:pStyle w:val="Heading1"/>
      </w:pPr>
      <w:r>
        <w:t>Moodle</w:t>
      </w:r>
      <w:r w:rsidR="00C3379D">
        <w:t>2Word</w:t>
      </w:r>
      <w:r w:rsidR="003124FF">
        <w:t xml:space="preserve"> </w:t>
      </w:r>
      <w:r w:rsidR="009A6EA4">
        <w:t>Questions</w:t>
      </w:r>
      <w:r w:rsidR="00AF5657">
        <w:t xml:space="preserve"> – English template</w:t>
      </w:r>
    </w:p>
    <w:p w14:paraId="0EBE8469" w14:textId="10770C1E" w:rsidR="00051675" w:rsidRPr="00051675" w:rsidRDefault="00AB048A" w:rsidP="00051675">
      <w:pPr>
        <w:pStyle w:val="Heading1"/>
      </w:pPr>
      <w:r>
        <w:t>Exam Name</w:t>
      </w:r>
    </w:p>
    <w:p w14:paraId="3DEA5D2D" w14:textId="3E8DECC8" w:rsidR="003C703A" w:rsidRDefault="00D60CC1" w:rsidP="003C703A">
      <w:pPr>
        <w:pStyle w:val="Heading2"/>
      </w:pPr>
      <w:r>
        <w:t>Q1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3178"/>
        <w:gridCol w:w="3814"/>
        <w:gridCol w:w="668"/>
      </w:tblGrid>
      <w:tr w:rsidR="003C703A" w14:paraId="1DFF7445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5678E" w14:textId="77777777" w:rsidR="003C703A" w:rsidRDefault="00856D77" w:rsidP="00696EEB">
            <w:pPr>
              <w:pStyle w:val="Cell"/>
            </w:pPr>
            <w:r>
              <w:t>[Question text]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2951D" w14:textId="77777777" w:rsidR="003C703A" w:rsidRDefault="003C703A" w:rsidP="00696EEB">
            <w:pPr>
              <w:pStyle w:val="QFType"/>
            </w:pPr>
            <w:r>
              <w:t>MC</w:t>
            </w:r>
          </w:p>
        </w:tc>
      </w:tr>
      <w:tr w:rsidR="003C703A" w14:paraId="454A657D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42C5" w14:textId="77777777" w:rsidR="003C703A" w:rsidRDefault="003C703A" w:rsidP="00696EE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7941" w14:textId="77777777" w:rsidR="003C703A" w:rsidRDefault="003C703A" w:rsidP="00696EEB">
            <w:pPr>
              <w:pStyle w:val="Cell"/>
            </w:pPr>
            <w:r>
              <w:t>1</w:t>
            </w:r>
          </w:p>
        </w:tc>
      </w:tr>
      <w:tr w:rsidR="003C703A" w14:paraId="6EF5B06D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45310" w14:textId="77777777" w:rsidR="003C703A" w:rsidRDefault="003C703A" w:rsidP="00696EEB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360CE" w14:textId="77777777" w:rsidR="003C703A" w:rsidRDefault="003C703A" w:rsidP="00696EEB">
            <w:pPr>
              <w:pStyle w:val="Cell"/>
            </w:pPr>
            <w:r>
              <w:t>Yes</w:t>
            </w:r>
          </w:p>
        </w:tc>
      </w:tr>
      <w:tr w:rsidR="003C703A" w14:paraId="68598F20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E2D85" w14:textId="77777777" w:rsidR="003C703A" w:rsidRDefault="003C703A" w:rsidP="00696EEB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54520" w14:textId="77777777" w:rsidR="003C703A" w:rsidRDefault="003C703A" w:rsidP="00696EEB">
            <w:pPr>
              <w:pStyle w:val="Cell"/>
            </w:pPr>
            <w:r>
              <w:t>A</w:t>
            </w:r>
          </w:p>
        </w:tc>
      </w:tr>
      <w:tr w:rsidR="003C703A" w14:paraId="2B0F4979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A8CC" w14:textId="77777777" w:rsidR="003C703A" w:rsidRDefault="003C703A" w:rsidP="00696EE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82B5" w14:textId="77777777" w:rsidR="003C703A" w:rsidRDefault="003C703A" w:rsidP="00696EEB">
            <w:pPr>
              <w:pStyle w:val="Cell"/>
            </w:pPr>
            <w:r>
              <w:t>33.3</w:t>
            </w:r>
          </w:p>
        </w:tc>
      </w:tr>
      <w:tr w:rsidR="003C703A" w14:paraId="771B78C6" w14:textId="77777777" w:rsidTr="00154D91">
        <w:trPr>
          <w:cantSplit/>
          <w:tblHeader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27A22" w14:textId="77777777" w:rsidR="003C703A" w:rsidRDefault="003C703A" w:rsidP="00696EEB">
            <w:pPr>
              <w:pStyle w:val="TableRowHead"/>
              <w:jc w:val="right"/>
            </w:pPr>
            <w:r>
              <w:t>ID number: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40F4B" w14:textId="77777777" w:rsidR="003C703A" w:rsidRDefault="003C703A" w:rsidP="00696EEB">
            <w:pPr>
              <w:pStyle w:val="QFID"/>
            </w:pPr>
          </w:p>
        </w:tc>
      </w:tr>
      <w:tr w:rsidR="003C703A" w14:paraId="69834E13" w14:textId="77777777" w:rsidTr="00154D91">
        <w:trPr>
          <w:cantSplit/>
          <w:tblHeader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3D89" w14:textId="77777777" w:rsidR="003C703A" w:rsidRDefault="003C703A" w:rsidP="00696EEB">
            <w:pPr>
              <w:pStyle w:val="QFOptionReset"/>
            </w:pPr>
            <w:r>
              <w:t>#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A97B" w14:textId="77777777" w:rsidR="003C703A" w:rsidRDefault="003C703A" w:rsidP="00696EEB">
            <w:pPr>
              <w:pStyle w:val="TableHead"/>
            </w:pPr>
            <w:r>
              <w:t>Answers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09F24" w14:textId="77777777" w:rsidR="003C703A" w:rsidRDefault="003C703A" w:rsidP="00696EEB">
            <w:pPr>
              <w:pStyle w:val="TableHead"/>
            </w:pPr>
            <w:r>
              <w:t>Feedback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D82F" w14:textId="77777777" w:rsidR="003C703A" w:rsidRDefault="003C703A" w:rsidP="00696EEB">
            <w:pPr>
              <w:pStyle w:val="TableHead"/>
            </w:pPr>
            <w:r>
              <w:t>Grade</w:t>
            </w:r>
          </w:p>
        </w:tc>
      </w:tr>
      <w:tr w:rsidR="003C703A" w14:paraId="046F7C0F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2849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15C40" w14:textId="2969F5BA" w:rsidR="003C703A" w:rsidRDefault="001659E4" w:rsidP="00696EEB">
            <w:pPr>
              <w:pStyle w:val="Cell"/>
            </w:pPr>
            <w:r>
              <w:t>[Answer A]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CD41A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19C8D" w14:textId="77777777" w:rsidR="003C703A" w:rsidRDefault="003C703A" w:rsidP="00696EEB">
            <w:pPr>
              <w:pStyle w:val="QFGrade"/>
            </w:pPr>
            <w:r>
              <w:t>100</w:t>
            </w:r>
          </w:p>
        </w:tc>
      </w:tr>
      <w:tr w:rsidR="003C703A" w14:paraId="3382ADB9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6ECB8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426B1" w14:textId="3BD21C89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B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D38B5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53A84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60073063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F6EE5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5E151D" w14:textId="62493998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C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CF625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B9F9E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7F4650C1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82474" w14:textId="77777777" w:rsidR="003C703A" w:rsidRDefault="003C703A" w:rsidP="00696EEB">
            <w:pPr>
              <w:pStyle w:val="QFOption"/>
              <w:spacing w:line="220" w:lineRule="atLeast"/>
            </w:pPr>
            <w:r>
              <w:t> </w:t>
            </w: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B2B7E" w14:textId="065BE261" w:rsidR="003C703A" w:rsidRDefault="001659E4" w:rsidP="00696EEB">
            <w:pPr>
              <w:pStyle w:val="Cell"/>
            </w:pPr>
            <w:r>
              <w:t xml:space="preserve">[Answer </w:t>
            </w:r>
            <w:r w:rsidR="00154D91">
              <w:t>D</w:t>
            </w:r>
            <w:r>
              <w:t>]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040D7" w14:textId="77777777" w:rsidR="003C703A" w:rsidRDefault="003C703A" w:rsidP="00696EEB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43732" w14:textId="77777777" w:rsidR="003C703A" w:rsidRDefault="003C703A" w:rsidP="00696EEB">
            <w:pPr>
              <w:pStyle w:val="QFGrade"/>
            </w:pPr>
            <w:r>
              <w:t>0</w:t>
            </w:r>
          </w:p>
        </w:tc>
      </w:tr>
      <w:tr w:rsidR="003C703A" w14:paraId="55184717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B825C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4BA32" w14:textId="77777777" w:rsidR="003C703A" w:rsidRDefault="003C703A" w:rsidP="00696EEB">
            <w:pPr>
              <w:pStyle w:val="TableRowHead"/>
            </w:pPr>
            <w:r>
              <w:t>General feedback: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7E189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428A6" w14:textId="77777777" w:rsidR="003C703A" w:rsidRDefault="003C703A" w:rsidP="00696EEB">
            <w:pPr>
              <w:pStyle w:val="Cell"/>
            </w:pPr>
          </w:p>
        </w:tc>
      </w:tr>
      <w:tr w:rsidR="003C703A" w14:paraId="79E79D15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C0E94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819B6" w14:textId="77777777" w:rsidR="003C703A" w:rsidRDefault="003C703A" w:rsidP="00696EEB">
            <w:pPr>
              <w:pStyle w:val="TableRowHead"/>
            </w:pPr>
            <w:r>
              <w:t>For any correct response: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F1BB5" w14:textId="77777777" w:rsidR="003C703A" w:rsidRDefault="003C703A" w:rsidP="00696EEB">
            <w:pPr>
              <w:pStyle w:val="Cell"/>
            </w:pPr>
            <w:r>
              <w:t>Your answer is 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6B842" w14:textId="77777777" w:rsidR="003C703A" w:rsidRDefault="003C703A" w:rsidP="00696EEB">
            <w:pPr>
              <w:pStyle w:val="Cell"/>
            </w:pPr>
          </w:p>
        </w:tc>
      </w:tr>
      <w:tr w:rsidR="003C703A" w14:paraId="21E0CD9F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2180E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19A71" w14:textId="77777777" w:rsidR="003C703A" w:rsidRDefault="003C703A" w:rsidP="00696EEB">
            <w:pPr>
              <w:pStyle w:val="TableRowHead"/>
            </w:pPr>
            <w:r>
              <w:t>For any incorrect response: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EB439" w14:textId="77777777" w:rsidR="003C703A" w:rsidRDefault="003C703A" w:rsidP="00696EEB">
            <w:pPr>
              <w:pStyle w:val="Cell"/>
            </w:pPr>
            <w:r>
              <w:t>Your answer is incorrect.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BA02" w14:textId="77777777" w:rsidR="003C703A" w:rsidRDefault="003C703A" w:rsidP="00696EEB">
            <w:pPr>
              <w:pStyle w:val="Cell"/>
            </w:pPr>
          </w:p>
        </w:tc>
      </w:tr>
      <w:tr w:rsidR="003C703A" w14:paraId="7DC19FD2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D2002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1BEFF" w14:textId="77777777" w:rsidR="003C703A" w:rsidRDefault="003C703A" w:rsidP="00696EEB">
            <w:pPr>
              <w:pStyle w:val="TableRowHead"/>
            </w:pPr>
            <w:r>
              <w:t>Hint 1: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276A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9BAD6" w14:textId="77777777" w:rsidR="003C703A" w:rsidRDefault="003C703A" w:rsidP="00696EEB">
            <w:pPr>
              <w:pStyle w:val="Cell"/>
            </w:pPr>
          </w:p>
        </w:tc>
      </w:tr>
      <w:tr w:rsidR="003C703A" w14:paraId="53D66464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D33B4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2FF8" w14:textId="77777777" w:rsidR="003C703A" w:rsidRDefault="003C703A" w:rsidP="00696EEB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240B" w14:textId="77777777" w:rsidR="003C703A" w:rsidRDefault="003C703A" w:rsidP="00696EEB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9A9DD" w14:textId="77777777" w:rsidR="003C703A" w:rsidRDefault="003C703A" w:rsidP="00696EEB">
            <w:pPr>
              <w:pStyle w:val="Cell"/>
            </w:pPr>
          </w:p>
        </w:tc>
      </w:tr>
      <w:tr w:rsidR="003C703A" w14:paraId="41B3058E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639C0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26A64" w14:textId="77777777" w:rsidR="003C703A" w:rsidRDefault="003C703A" w:rsidP="00696EEB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870E4" w14:textId="77777777" w:rsidR="003C703A" w:rsidRDefault="003C703A" w:rsidP="00696EEB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FD09E" w14:textId="77777777" w:rsidR="003C703A" w:rsidRDefault="003C703A" w:rsidP="00696EEB">
            <w:pPr>
              <w:pStyle w:val="Cell"/>
            </w:pPr>
          </w:p>
        </w:tc>
      </w:tr>
      <w:tr w:rsidR="003C703A" w14:paraId="3F69AD8E" w14:textId="77777777" w:rsidTr="00154D91">
        <w:trPr>
          <w:cantSplit/>
        </w:trPr>
        <w:tc>
          <w:tcPr>
            <w:tcW w:w="6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8EF5B" w14:textId="77777777" w:rsidR="003C703A" w:rsidRDefault="003C703A" w:rsidP="00696EEB">
            <w:pPr>
              <w:pStyle w:val="Cell"/>
            </w:pPr>
          </w:p>
        </w:tc>
        <w:tc>
          <w:tcPr>
            <w:tcW w:w="3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33693" w14:textId="77777777" w:rsidR="003C703A" w:rsidRDefault="003C703A" w:rsidP="00696EEB">
            <w:pPr>
              <w:pStyle w:val="TableRowHead"/>
            </w:pPr>
            <w:r>
              <w:t>Tags: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167F1" w14:textId="77777777" w:rsidR="003C703A" w:rsidRDefault="003C703A" w:rsidP="00696EEB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D476A" w14:textId="77777777" w:rsidR="003C703A" w:rsidRDefault="003C703A" w:rsidP="00696EEB">
            <w:pPr>
              <w:pStyle w:val="Cell"/>
            </w:pPr>
          </w:p>
        </w:tc>
      </w:tr>
      <w:tr w:rsidR="003C703A" w14:paraId="42C1A0C6" w14:textId="77777777" w:rsidTr="00154D91">
        <w:trPr>
          <w:cantSplit/>
        </w:trPr>
        <w:tc>
          <w:tcPr>
            <w:tcW w:w="762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4031E" w14:textId="77777777" w:rsidR="003C703A" w:rsidRDefault="003C703A" w:rsidP="00696EEB">
            <w:pPr>
              <w:pStyle w:val="Cell"/>
            </w:pPr>
            <w:r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6A44" w14:textId="77777777" w:rsidR="003C703A" w:rsidRDefault="003C703A" w:rsidP="00696EEB">
            <w:pPr>
              <w:pStyle w:val="Cell"/>
            </w:pPr>
          </w:p>
        </w:tc>
      </w:tr>
    </w:tbl>
    <w:p w14:paraId="19419F41" w14:textId="77777777" w:rsidR="003C703A" w:rsidRDefault="003C703A" w:rsidP="003C703A"/>
    <w:p w14:paraId="0587337E" w14:textId="77777777" w:rsidR="003124FF" w:rsidRPr="00304322" w:rsidRDefault="003124FF" w:rsidP="00304322"/>
    <w:sectPr w:rsidR="003124FF" w:rsidRPr="00304322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B1D35" w14:textId="77777777" w:rsidR="00A76EA2" w:rsidRDefault="00A76EA2" w:rsidP="00C3379D">
      <w:pPr>
        <w:spacing w:before="0" w:after="0" w:line="240" w:lineRule="auto"/>
      </w:pPr>
      <w:r>
        <w:separator/>
      </w:r>
    </w:p>
  </w:endnote>
  <w:endnote w:type="continuationSeparator" w:id="0">
    <w:p w14:paraId="582D3F34" w14:textId="77777777" w:rsidR="00A76EA2" w:rsidRDefault="00A76EA2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68752" w14:textId="77777777" w:rsidR="00CC7E76" w:rsidRDefault="00CC7E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E13EF" w14:textId="77777777" w:rsidR="00CC7E76" w:rsidRDefault="00CC7E76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56D77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25C11" w14:textId="77777777" w:rsidR="00CC7E76" w:rsidRDefault="00CC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6841B" w14:textId="77777777" w:rsidR="00A76EA2" w:rsidRDefault="00A76EA2" w:rsidP="00C3379D">
      <w:pPr>
        <w:spacing w:before="0" w:after="0" w:line="240" w:lineRule="auto"/>
      </w:pPr>
      <w:r>
        <w:separator/>
      </w:r>
    </w:p>
  </w:footnote>
  <w:footnote w:type="continuationSeparator" w:id="0">
    <w:p w14:paraId="63F364B8" w14:textId="77777777" w:rsidR="00A76EA2" w:rsidRDefault="00A76EA2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FDF78" w14:textId="77777777" w:rsidR="00CC7E76" w:rsidRDefault="00CC7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D571" w14:textId="77777777" w:rsidR="00CC7E76" w:rsidRDefault="00CC7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B4A2B" w14:textId="77777777" w:rsidR="00CC7E76" w:rsidRDefault="00CC7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yawcMaxFileSize" w:val="300"/>
  </w:docVars>
  <w:rsids>
    <w:rsidRoot w:val="006C14C6"/>
    <w:rsid w:val="000376B1"/>
    <w:rsid w:val="00051675"/>
    <w:rsid w:val="000D64CE"/>
    <w:rsid w:val="0010474C"/>
    <w:rsid w:val="00154D91"/>
    <w:rsid w:val="001659E4"/>
    <w:rsid w:val="001B11E0"/>
    <w:rsid w:val="00264009"/>
    <w:rsid w:val="002832DA"/>
    <w:rsid w:val="00304322"/>
    <w:rsid w:val="003124FF"/>
    <w:rsid w:val="00360ECB"/>
    <w:rsid w:val="003C703A"/>
    <w:rsid w:val="004026F1"/>
    <w:rsid w:val="00416E3E"/>
    <w:rsid w:val="00426EC0"/>
    <w:rsid w:val="004A6473"/>
    <w:rsid w:val="004C4C28"/>
    <w:rsid w:val="00504F7A"/>
    <w:rsid w:val="005229CC"/>
    <w:rsid w:val="00570863"/>
    <w:rsid w:val="005E3B7C"/>
    <w:rsid w:val="00604172"/>
    <w:rsid w:val="006207C8"/>
    <w:rsid w:val="0063707E"/>
    <w:rsid w:val="006B2273"/>
    <w:rsid w:val="006C14C6"/>
    <w:rsid w:val="006C1EF6"/>
    <w:rsid w:val="006F4155"/>
    <w:rsid w:val="006F7502"/>
    <w:rsid w:val="00735913"/>
    <w:rsid w:val="007616BD"/>
    <w:rsid w:val="0076177A"/>
    <w:rsid w:val="0078753E"/>
    <w:rsid w:val="00796AB9"/>
    <w:rsid w:val="00817AB2"/>
    <w:rsid w:val="00856D77"/>
    <w:rsid w:val="00866CFA"/>
    <w:rsid w:val="00871363"/>
    <w:rsid w:val="00884CA2"/>
    <w:rsid w:val="0089445D"/>
    <w:rsid w:val="008A12EA"/>
    <w:rsid w:val="008F5063"/>
    <w:rsid w:val="00963BFD"/>
    <w:rsid w:val="00970517"/>
    <w:rsid w:val="00970558"/>
    <w:rsid w:val="009A4A6B"/>
    <w:rsid w:val="009A6EA4"/>
    <w:rsid w:val="009E5D9F"/>
    <w:rsid w:val="009F64F9"/>
    <w:rsid w:val="00A44C33"/>
    <w:rsid w:val="00A52DC9"/>
    <w:rsid w:val="00A76EA2"/>
    <w:rsid w:val="00AB048A"/>
    <w:rsid w:val="00AD3C02"/>
    <w:rsid w:val="00AE36CF"/>
    <w:rsid w:val="00AF5657"/>
    <w:rsid w:val="00B43F7B"/>
    <w:rsid w:val="00B53F81"/>
    <w:rsid w:val="00BE5EE5"/>
    <w:rsid w:val="00C3379D"/>
    <w:rsid w:val="00C37E2F"/>
    <w:rsid w:val="00C42DE6"/>
    <w:rsid w:val="00C932D2"/>
    <w:rsid w:val="00CC73A9"/>
    <w:rsid w:val="00CC7E76"/>
    <w:rsid w:val="00CD7882"/>
    <w:rsid w:val="00CE0B87"/>
    <w:rsid w:val="00D1520D"/>
    <w:rsid w:val="00D60CC1"/>
    <w:rsid w:val="00D973CE"/>
    <w:rsid w:val="00DE6261"/>
    <w:rsid w:val="00E200B9"/>
    <w:rsid w:val="00E52460"/>
    <w:rsid w:val="00F169D3"/>
    <w:rsid w:val="00F553FF"/>
    <w:rsid w:val="00F8033C"/>
    <w:rsid w:val="00F94618"/>
    <w:rsid w:val="00FC4D59"/>
    <w:rsid w:val="00FC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99EE0"/>
  <w15:docId w15:val="{00C6228A-0A40-4B1A-9E99-9A8C2DB6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qFormat/>
    <w:rsid w:val="009A4A6B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b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FID">
    <w:name w:val="QF ID"/>
    <w:basedOn w:val="Normal"/>
    <w:rsid w:val="003C703A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.JIVEDIVE.000\OneDrive%20-%20University%20of%20Buckingham\Assignments\Final%20Project\Archive\moodleQuestion.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moodleQuestion.docx.dotx</Template>
  <TotalTime>4</TotalTime>
  <Pages>1</Pages>
  <Words>99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MoodleQuiz Style Template</vt:lpstr>
    </vt:vector>
  </TitlesOfParts>
  <Company>TU Dublin Tallaght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MoodleQuiz Style Template</dc:title>
  <dc:creator>Andy</dc:creator>
  <cp:lastModifiedBy>Andy</cp:lastModifiedBy>
  <cp:revision>7</cp:revision>
  <cp:lastPrinted>2009-03-13T17:29:00Z</cp:lastPrinted>
  <dcterms:created xsi:type="dcterms:W3CDTF">2020-11-07T14:45:00Z</dcterms:created>
  <dcterms:modified xsi:type="dcterms:W3CDTF">2020-11-09T17:42:00Z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2</vt:i4>
  </property>
  <property fmtid="{D5CDD505-2E9C-101B-9397-08002B2CF9AE}" pid="5" name="moodleCourseID">
    <vt:lpwstr>2</vt:lpwstr>
  </property>
  <property fmtid="{D5CDD505-2E9C-101B-9397-08002B2CF9AE}" pid="6" name="moodleLanguage">
    <vt:lpwstr>en</vt:lpwstr>
  </property>
  <property fmtid="{D5CDD505-2E9C-101B-9397-08002B2CF9AE}" pid="7" name="moodleRelease">
    <vt:lpwstr>3.6</vt:lpwstr>
  </property>
  <property fmtid="{D5CDD505-2E9C-101B-9397-08002B2CF9AE}" pid="8" name="moodleQuestion">
    <vt:lpwstr>Question</vt:lpwstr>
  </property>
  <property fmtid="{D5CDD505-2E9C-101B-9397-08002B2CF9AE}" pid="9" name="moodleCategory">
    <vt:lpwstr>Category name</vt:lpwstr>
  </property>
</Properties>
</file>